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E420F" w:rsidRDefault="00FE420F" w:rsidP="00D077E9">
                                  <w:pPr>
                                    <w:pStyle w:val="Title"/>
                                    <w:spacing w:after="0"/>
                                  </w:pPr>
                                  <w:sdt>
                                    <w:sdtPr>
                                      <w:alias w:val="Your Name"/>
                                      <w:tag w:val="Your Name"/>
                                      <w:id w:val="55678330"/>
                                      <w:placeholder>
                                        <w:docPart w:val="9D05ED982DBB489887F1750AFE7C6B9D"/>
                                      </w:placeholder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r>
                                        <w:t>{{</w:t>
                                      </w:r>
                                      <w:proofErr w:type="spellStart"/>
                                      <w:r>
                                        <w:t>reportTitle</w:t>
                                      </w:r>
                                      <w:proofErr w:type="spellEnd"/>
                                      <w:r>
                                        <w:t>}}</w:t>
                                      </w:r>
                                    </w:sdtContent>
                                  </w:sdt>
                                  <w:r w:rsidRPr="00D86945">
                                    <w:t xml:space="preserve"> </w:t>
                                  </w:r>
                                </w:p>
                                <w:p w:rsidR="00D077E9" w:rsidRPr="00D86945" w:rsidRDefault="00FE420F" w:rsidP="00FE420F">
                                  <w:pPr>
                                    <w:pStyle w:val="Title"/>
                                    <w:spacing w:after="0"/>
                                  </w:pPr>
                                  <w:sdt>
                                    <w:sdtPr>
                                      <w:alias w:val="Your Name"/>
                                      <w:tag w:val="Your Name"/>
                                      <w:id w:val="464476408"/>
                                      <w:placeholder>
                                        <w:docPart w:val="DD33BF13909B49EBA9DB95BD6BF44405"/>
                                      </w:placeholder>
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r>
                                        <w:t>{{</w:t>
                                      </w:r>
                                      <w:proofErr w:type="spellStart"/>
                                      <w:r>
                                        <w:t>reportTitle</w:t>
                                      </w:r>
                                      <w:proofErr w:type="spellEnd"/>
                                      <w:r>
                                        <w:t>}}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FE420F" w:rsidRDefault="00FE420F" w:rsidP="00D077E9">
                            <w:pPr>
                              <w:pStyle w:val="Title"/>
                              <w:spacing w:after="0"/>
                            </w:pPr>
                            <w:sdt>
                              <w:sdtPr>
                                <w:alias w:val="Your Name"/>
                                <w:tag w:val="Your Name"/>
                                <w:id w:val="55678330"/>
                                <w:placeholder>
                                  <w:docPart w:val="9D05ED982DBB489887F1750AFE7C6B9D"/>
                                </w:placeholder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>
                                  <w:t>{{</w:t>
                                </w:r>
                                <w:proofErr w:type="spellStart"/>
                                <w:r>
                                  <w:t>reportTitle</w:t>
                                </w:r>
                                <w:proofErr w:type="spellEnd"/>
                                <w:r>
                                  <w:t>}}</w:t>
                                </w:r>
                              </w:sdtContent>
                            </w:sdt>
                            <w:r w:rsidRPr="00D86945">
                              <w:t xml:space="preserve"> </w:t>
                            </w:r>
                          </w:p>
                          <w:p w:rsidR="00D077E9" w:rsidRPr="00D86945" w:rsidRDefault="00FE420F" w:rsidP="00FE420F">
                            <w:pPr>
                              <w:pStyle w:val="Title"/>
                              <w:spacing w:after="0"/>
                            </w:pPr>
                            <w:sdt>
                              <w:sdtPr>
                                <w:alias w:val="Your Name"/>
                                <w:tag w:val="Your Name"/>
                                <w:id w:val="464476408"/>
                                <w:placeholder>
                                  <w:docPart w:val="DD33BF13909B49EBA9DB95BD6BF44405"/>
                                </w:placeholder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>
                                  <w:t>{{</w:t>
                                </w:r>
                                <w:proofErr w:type="spellStart"/>
                                <w:r>
                                  <w:t>reportTitle</w:t>
                                </w:r>
                                <w:proofErr w:type="spellEnd"/>
                                <w:r>
                                  <w:t>}}</w:t>
                                </w:r>
                              </w:sdtContent>
                            </w:sdt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DE901B3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622B33FD5534318BB76AB59DD049547"/>
              </w:placeholder>
              <w15:appearance w15:val="hidden"/>
            </w:sdtPr>
            <w:sdtEndPr/>
            <w:sdtContent>
              <w:p w:rsidR="00D077E9" w:rsidRDefault="00FE420F" w:rsidP="00D077E9">
                <w:r>
                  <w:rPr>
                    <w:rStyle w:val="SubtitleChar"/>
                    <w:b w:val="0"/>
                  </w:rPr>
                  <w:t>{</w:t>
                </w:r>
                <w:r>
                  <w:rPr>
                    <w:rStyle w:val="SubtitleChar"/>
                  </w:rPr>
                  <w:t>{datetime}}</w:t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334C4E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A27C46" w:rsidP="00D077E9">
            <w:sdt>
              <w:sdtPr>
                <w:id w:val="-1740469667"/>
                <w:placeholder>
                  <w:docPart w:val="8C324729ECF64D93BD2B8A0F2C51D25C"/>
                </w:placeholder>
                <w15:appearance w15:val="hidden"/>
              </w:sdtPr>
              <w:sdtEndPr/>
              <w:sdtContent>
                <w:r w:rsidR="00FE420F">
                  <w:t>{{</w:t>
                </w:r>
                <w:proofErr w:type="spellStart"/>
                <w:r w:rsidR="00FE420F">
                  <w:t>companyName</w:t>
                </w:r>
                <w:proofErr w:type="spellEnd"/>
                <w:r w:rsidR="00FE420F">
                  <w:t>}}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84A31D2486F2444C9060B1CDCA2C99B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FE420F">
                  <w:t>{{</w:t>
                </w:r>
                <w:proofErr w:type="spellStart"/>
                <w:r w:rsidR="00FE420F">
                  <w:t>reportTitle</w:t>
                </w:r>
                <w:proofErr w:type="spellEnd"/>
                <w:r w:rsidR="00FE420F">
                  <w:t>}}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bookmarkStart w:id="0" w:name="_GoBack"/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D9A6E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54F406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FE420F">
        <w:rPr>
          <w:noProof/>
        </w:rPr>
        <w:t>{</w:t>
      </w:r>
      <w:r>
        <w:br w:type="page"/>
      </w:r>
    </w:p>
    <w:bookmarkEnd w:id="0"/>
    <w:p w:rsidR="00D077E9" w:rsidRDefault="00FE420F" w:rsidP="00D077E9">
      <w:pPr>
        <w:pStyle w:val="Heading1"/>
      </w:pPr>
      <w:r>
        <w:lastRenderedPageBreak/>
        <w:t>{{</w:t>
      </w:r>
      <w:proofErr w:type="spellStart"/>
      <w:r>
        <w:t>titleHeading</w:t>
      </w:r>
      <w:proofErr w:type="spellEnd"/>
      <w:r>
        <w:t>}}</w:t>
      </w:r>
    </w:p>
    <w:p w:rsidR="0087605E" w:rsidRDefault="0087605E" w:rsidP="00DF027C"/>
    <w:p w:rsidR="00FE420F" w:rsidRDefault="00FE420F" w:rsidP="00DF027C">
      <w:r>
        <w:t>{{</w:t>
      </w:r>
      <w:proofErr w:type="spellStart"/>
      <w:r>
        <w:t>reportText</w:t>
      </w:r>
      <w:proofErr w:type="spellEnd"/>
      <w:r>
        <w:t>}}</w:t>
      </w:r>
    </w:p>
    <w:p w:rsidR="00FE420F" w:rsidRPr="00D70D02" w:rsidRDefault="00FE420F" w:rsidP="00DF027C"/>
    <w:sectPr w:rsidR="00FE420F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C46" w:rsidRDefault="00A27C46">
      <w:r>
        <w:separator/>
      </w:r>
    </w:p>
    <w:p w:rsidR="00A27C46" w:rsidRDefault="00A27C46"/>
  </w:endnote>
  <w:endnote w:type="continuationSeparator" w:id="0">
    <w:p w:rsidR="00A27C46" w:rsidRDefault="00A27C46">
      <w:r>
        <w:continuationSeparator/>
      </w:r>
    </w:p>
    <w:p w:rsidR="00A27C46" w:rsidRDefault="00A27C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C46" w:rsidRDefault="00A27C46">
      <w:r>
        <w:separator/>
      </w:r>
    </w:p>
    <w:p w:rsidR="00A27C46" w:rsidRDefault="00A27C46"/>
  </w:footnote>
  <w:footnote w:type="continuationSeparator" w:id="0">
    <w:p w:rsidR="00A27C46" w:rsidRDefault="00A27C46">
      <w:r>
        <w:continuationSeparator/>
      </w:r>
    </w:p>
    <w:p w:rsidR="00A27C46" w:rsidRDefault="00A27C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0F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27C46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E420F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C184566E-E35F-4C14-9BF9-BC5F7FD3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AppData\Roaming\Microsoft\&#1064;&#1072;&#1073;&#1083;&#1086;&#1085;&#1099;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22B33FD5534318BB76AB59DD049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C8285-F30E-4121-B37B-A1D61A3229D2}"/>
      </w:docPartPr>
      <w:docPartBody>
        <w:p w:rsidR="00000000" w:rsidRDefault="005845B8">
          <w:pPr>
            <w:pStyle w:val="5622B33FD5534318BB76AB59DD049547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8C324729ECF64D93BD2B8A0F2C51D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F55A8-7AA4-4ABF-B5F5-D4FC02CA824C}"/>
      </w:docPartPr>
      <w:docPartBody>
        <w:p w:rsidR="00000000" w:rsidRDefault="005845B8">
          <w:pPr>
            <w:pStyle w:val="8C324729ECF64D93BD2B8A0F2C51D25C"/>
          </w:pPr>
          <w:r>
            <w:t>COMPANY NAME</w:t>
          </w:r>
        </w:p>
      </w:docPartBody>
    </w:docPart>
    <w:docPart>
      <w:docPartPr>
        <w:name w:val="84A31D2486F2444C9060B1CDCA2C9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6BE9-5B97-4CA7-8CE1-85B0C380B89D}"/>
      </w:docPartPr>
      <w:docPartBody>
        <w:p w:rsidR="00000000" w:rsidRDefault="005845B8">
          <w:pPr>
            <w:pStyle w:val="84A31D2486F2444C9060B1CDCA2C99B7"/>
          </w:pPr>
          <w:r>
            <w:t>Your Name</w:t>
          </w:r>
        </w:p>
      </w:docPartBody>
    </w:docPart>
    <w:docPart>
      <w:docPartPr>
        <w:name w:val="9D05ED982DBB489887F1750AFE7C6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17A93-8BA1-4B31-B1E9-1F8E1208870D}"/>
      </w:docPartPr>
      <w:docPartBody>
        <w:p w:rsidR="00000000" w:rsidRDefault="00D96522" w:rsidP="00D96522">
          <w:pPr>
            <w:pStyle w:val="9D05ED982DBB489887F1750AFE7C6B9D"/>
          </w:pPr>
          <w:r>
            <w:t>Your Name</w:t>
          </w:r>
        </w:p>
      </w:docPartBody>
    </w:docPart>
    <w:docPart>
      <w:docPartPr>
        <w:name w:val="DD33BF13909B49EBA9DB95BD6BF44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D7388-C7B0-46FB-B122-22CC97053695}"/>
      </w:docPartPr>
      <w:docPartBody>
        <w:p w:rsidR="00000000" w:rsidRDefault="00D96522" w:rsidP="00D96522">
          <w:pPr>
            <w:pStyle w:val="DD33BF13909B49EBA9DB95BD6BF4440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22"/>
    <w:rsid w:val="005845B8"/>
    <w:rsid w:val="00D9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5622B33FD5534318BB76AB59DD049547">
    <w:name w:val="5622B33FD5534318BB76AB59DD049547"/>
  </w:style>
  <w:style w:type="paragraph" w:customStyle="1" w:styleId="8C324729ECF64D93BD2B8A0F2C51D25C">
    <w:name w:val="8C324729ECF64D93BD2B8A0F2C51D25C"/>
  </w:style>
  <w:style w:type="paragraph" w:customStyle="1" w:styleId="84A31D2486F2444C9060B1CDCA2C99B7">
    <w:name w:val="84A31D2486F2444C9060B1CDCA2C99B7"/>
  </w:style>
  <w:style w:type="paragraph" w:customStyle="1" w:styleId="3F084BCF67074EA99B6DB528422D731D">
    <w:name w:val="3F084BCF67074EA99B6DB528422D731D"/>
  </w:style>
  <w:style w:type="paragraph" w:customStyle="1" w:styleId="7B7D99B3A8D4483088FAC209118B71EC">
    <w:name w:val="7B7D99B3A8D4483088FAC209118B71EC"/>
  </w:style>
  <w:style w:type="paragraph" w:customStyle="1" w:styleId="B24DEF10DFC24C21A4A58409725E0F0E">
    <w:name w:val="B24DEF10DFC24C21A4A58409725E0F0E"/>
  </w:style>
  <w:style w:type="paragraph" w:customStyle="1" w:styleId="2964D190CE8C4269B5E8A5541E4B00B6">
    <w:name w:val="2964D190CE8C4269B5E8A5541E4B00B6"/>
  </w:style>
  <w:style w:type="paragraph" w:customStyle="1" w:styleId="E74D464586934E7F84A77BA55B7FBFAA">
    <w:name w:val="E74D464586934E7F84A77BA55B7FBFAA"/>
  </w:style>
  <w:style w:type="paragraph" w:customStyle="1" w:styleId="9D05ED982DBB489887F1750AFE7C6B9D">
    <w:name w:val="9D05ED982DBB489887F1750AFE7C6B9D"/>
    <w:rsid w:val="00D96522"/>
  </w:style>
  <w:style w:type="paragraph" w:customStyle="1" w:styleId="DD33BF13909B49EBA9DB95BD6BF44405">
    <w:name w:val="DD33BF13909B49EBA9DB95BD6BF44405"/>
    <w:rsid w:val="00D965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{{reportTitle}}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4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keywords/>
  <cp:lastModifiedBy>Lubov Volkova</cp:lastModifiedBy>
  <cp:revision>1</cp:revision>
  <cp:lastPrinted>2006-08-01T17:47:00Z</cp:lastPrinted>
  <dcterms:created xsi:type="dcterms:W3CDTF">2019-12-21T18:11:00Z</dcterms:created>
  <dcterms:modified xsi:type="dcterms:W3CDTF">2019-12-21T18:15:00Z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